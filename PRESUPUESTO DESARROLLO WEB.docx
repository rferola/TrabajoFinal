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09EA" w14:textId="00A62B00" w:rsidR="00E84AFE" w:rsidRPr="00653405" w:rsidRDefault="00E84AFE" w:rsidP="00E84AFE">
      <w:pPr>
        <w:pStyle w:val="Ttulo"/>
      </w:pPr>
      <w:r>
        <w:t>PRESUPUESTO DESARROLLO WEB</w:t>
      </w:r>
    </w:p>
    <w:p w14:paraId="46DF376A" w14:textId="1D181CDB" w:rsidR="00E84AFE" w:rsidRPr="00653405" w:rsidRDefault="00E84AFE" w:rsidP="00E84AFE">
      <w:pPr>
        <w:jc w:val="center"/>
      </w:pPr>
      <w:r w:rsidRPr="00E84AFE">
        <w:rPr>
          <w:rFonts w:asciiTheme="majorHAnsi" w:hAnsiTheme="majorHAnsi"/>
          <w:noProof/>
          <w:color w:val="000000" w:themeColor="text1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C6758A" wp14:editId="6775368E">
                <wp:simplePos x="0" y="0"/>
                <wp:positionH relativeFrom="column">
                  <wp:posOffset>4142105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E565" w14:textId="50B9FFCF" w:rsidR="00E84AFE" w:rsidRPr="00E84AFE" w:rsidRDefault="00E84AFE" w:rsidP="00E84AFE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84AFE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  <w:t>Ruben Ferola desarrollos</w:t>
                            </w:r>
                          </w:p>
                          <w:p w14:paraId="1EB435A0" w14:textId="77777777" w:rsidR="00E84AFE" w:rsidRPr="00E84AFE" w:rsidRDefault="00E84AFE" w:rsidP="00E84AF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84AFE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Juncal 1966</w:t>
                            </w:r>
                          </w:p>
                          <w:p w14:paraId="0279FE1D" w14:textId="77777777" w:rsidR="00E84AFE" w:rsidRPr="00E84AFE" w:rsidRDefault="00E84AFE" w:rsidP="00E84AF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84AFE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CABA – CP 1116</w:t>
                            </w:r>
                          </w:p>
                          <w:p w14:paraId="1D1660D9" w14:textId="77777777" w:rsidR="00E84AFE" w:rsidRPr="00E84AFE" w:rsidRDefault="00E84AFE" w:rsidP="00E84AF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84AFE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+54 9 11 1541968579</w:t>
                            </w:r>
                          </w:p>
                          <w:p w14:paraId="7E8E3527" w14:textId="77777777" w:rsidR="00E84AFE" w:rsidRPr="00E84AFE" w:rsidRDefault="00E84AFE" w:rsidP="00E84A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84AF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rubenferola94@gmail.com</w:t>
                            </w:r>
                          </w:p>
                          <w:p w14:paraId="4C44B9C3" w14:textId="0072D74B" w:rsidR="00E84AFE" w:rsidRPr="00E84AFE" w:rsidRDefault="00E84AFE" w:rsidP="00E84AFE">
                            <w:pPr>
                              <w:jc w:val="center"/>
                              <w:rPr>
                                <w:sz w:val="3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C675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6.15pt;margin-top: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LIWJy3gAAAAoBAAAPAAAAAAAAAAAA&#10;AAAAAFUEAABkcnMvZG93bnJldi54bWxQSwUGAAAAAAQABADzAAAAYAUAAAAA&#10;" filled="f" stroked="f">
                <v:textbox style="mso-fit-shape-to-text:t">
                  <w:txbxContent>
                    <w:p w14:paraId="63F3E565" w14:textId="50B9FFCF" w:rsidR="00E84AFE" w:rsidRPr="00E84AFE" w:rsidRDefault="00E84AFE" w:rsidP="00E84AFE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E84AFE"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</w:rPr>
                        <w:t>Ruben Ferola desarrollos</w:t>
                      </w:r>
                    </w:p>
                    <w:p w14:paraId="1EB435A0" w14:textId="77777777" w:rsidR="00E84AFE" w:rsidRPr="00E84AFE" w:rsidRDefault="00E84AFE" w:rsidP="00E84AFE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E84AFE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Juncal 1966</w:t>
                      </w:r>
                    </w:p>
                    <w:p w14:paraId="0279FE1D" w14:textId="77777777" w:rsidR="00E84AFE" w:rsidRPr="00E84AFE" w:rsidRDefault="00E84AFE" w:rsidP="00E84AFE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E84AFE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CABA – CP 1116</w:t>
                      </w:r>
                    </w:p>
                    <w:p w14:paraId="1D1660D9" w14:textId="77777777" w:rsidR="00E84AFE" w:rsidRPr="00E84AFE" w:rsidRDefault="00E84AFE" w:rsidP="00E84AFE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E84AFE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+54 9 11 1541968579</w:t>
                      </w:r>
                    </w:p>
                    <w:p w14:paraId="7E8E3527" w14:textId="77777777" w:rsidR="00E84AFE" w:rsidRPr="00E84AFE" w:rsidRDefault="00E84AFE" w:rsidP="00E84AF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84AFE">
                        <w:rPr>
                          <w:color w:val="000000" w:themeColor="text1"/>
                          <w:sz w:val="20"/>
                          <w:szCs w:val="20"/>
                        </w:rPr>
                        <w:t>rubenferola94@gmail.com</w:t>
                      </w:r>
                    </w:p>
                    <w:p w14:paraId="4C44B9C3" w14:textId="0072D74B" w:rsidR="00E84AFE" w:rsidRPr="00E84AFE" w:rsidRDefault="00E84AFE" w:rsidP="00E84AFE">
                      <w:pPr>
                        <w:jc w:val="center"/>
                        <w:rPr>
                          <w:sz w:val="3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5DBC70" w14:textId="01438655" w:rsidR="00E84AFE" w:rsidRPr="00653405" w:rsidRDefault="00E84AFE" w:rsidP="00E84AFE"/>
    <w:p w14:paraId="33131A36" w14:textId="53D69CA6" w:rsidR="00E84AFE" w:rsidRPr="00653405" w:rsidRDefault="00E84AFE" w:rsidP="00E84AFE">
      <w:pPr>
        <w:rPr>
          <w:rFonts w:asciiTheme="majorHAnsi" w:hAnsiTheme="majorHAnsi"/>
          <w:color w:val="000000" w:themeColor="text1"/>
          <w:sz w:val="32"/>
          <w:szCs w:val="32"/>
        </w:rPr>
      </w:pPr>
      <w:sdt>
        <w:sdtPr>
          <w:rPr>
            <w:rFonts w:asciiTheme="majorHAnsi" w:hAnsiTheme="majorHAnsi"/>
            <w:color w:val="000000" w:themeColor="text1"/>
            <w:sz w:val="32"/>
            <w:szCs w:val="32"/>
          </w:rPr>
          <w:alias w:val="Fecha:"/>
          <w:tag w:val="Fecha:"/>
          <w:id w:val="-865594733"/>
          <w:placeholder>
            <w:docPart w:val="3BE5C027FD7E4FD2895E22942B808E8F"/>
          </w:placeholder>
          <w:temporary/>
          <w:showingPlcHdr/>
          <w15:appearance w15:val="hidden"/>
        </w:sdtPr>
        <w:sdtContent>
          <w:r w:rsidRPr="00653405">
            <w:rPr>
              <w:rStyle w:val="FechaCar"/>
              <w:lang w:bidi="es-ES"/>
            </w:rPr>
            <w:t>FECHA</w:t>
          </w:r>
        </w:sdtContent>
      </w:sdt>
    </w:p>
    <w:p w14:paraId="7EE15777" w14:textId="6A46E242" w:rsidR="00E84AFE" w:rsidRPr="00653405" w:rsidRDefault="00E84AFE" w:rsidP="00E84AFE">
      <w:pPr>
        <w:rPr>
          <w:rFonts w:cstheme="minorHAnsi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08/02/2022</w:t>
      </w:r>
    </w:p>
    <w:p w14:paraId="25E565DF" w14:textId="77777777" w:rsidR="00E84AFE" w:rsidRPr="00653405" w:rsidRDefault="00E84AFE" w:rsidP="00E84AFE">
      <w:pPr>
        <w:rPr>
          <w:rFonts w:cstheme="minorHAnsi"/>
          <w:color w:val="000000" w:themeColor="text1"/>
        </w:rPr>
      </w:pPr>
    </w:p>
    <w:p w14:paraId="75378399" w14:textId="1B440FA0" w:rsidR="00E84AFE" w:rsidRPr="00653405" w:rsidRDefault="00E84AFE" w:rsidP="00E84AFE">
      <w:pPr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 xml:space="preserve">CLIENTE: </w:t>
      </w:r>
      <w:proofErr w:type="spellStart"/>
      <w:r>
        <w:rPr>
          <w:rFonts w:asciiTheme="majorHAnsi" w:hAnsiTheme="majorHAnsi"/>
          <w:color w:val="000000" w:themeColor="text1"/>
          <w:szCs w:val="24"/>
        </w:rPr>
        <w:t>Il</w:t>
      </w:r>
      <w:proofErr w:type="spellEnd"/>
      <w:r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Cs w:val="24"/>
        </w:rPr>
        <w:t>tavolo</w:t>
      </w:r>
      <w:proofErr w:type="spellEnd"/>
      <w:r>
        <w:rPr>
          <w:rFonts w:asciiTheme="majorHAnsi" w:hAnsiTheme="majorHAnsi"/>
          <w:color w:val="000000" w:themeColor="text1"/>
          <w:szCs w:val="24"/>
        </w:rPr>
        <w:t xml:space="preserve"> Di </w:t>
      </w:r>
      <w:proofErr w:type="spellStart"/>
      <w:r>
        <w:rPr>
          <w:rFonts w:asciiTheme="majorHAnsi" w:hAnsiTheme="majorHAnsi"/>
          <w:color w:val="000000" w:themeColor="text1"/>
          <w:szCs w:val="24"/>
        </w:rPr>
        <w:t>Marmo</w:t>
      </w:r>
      <w:proofErr w:type="spellEnd"/>
      <w:r>
        <w:rPr>
          <w:rFonts w:asciiTheme="majorHAnsi" w:hAnsiTheme="majorHAnsi"/>
          <w:color w:val="000000" w:themeColor="text1"/>
          <w:szCs w:val="24"/>
        </w:rPr>
        <w:tab/>
      </w:r>
      <w:r>
        <w:rPr>
          <w:rFonts w:asciiTheme="majorHAnsi" w:hAnsiTheme="majorHAnsi"/>
          <w:color w:val="000000" w:themeColor="text1"/>
          <w:szCs w:val="24"/>
        </w:rPr>
        <w:tab/>
      </w:r>
    </w:p>
    <w:p w14:paraId="6DC07845" w14:textId="77777777" w:rsidR="00E84AFE" w:rsidRPr="00653405" w:rsidRDefault="00E84AFE" w:rsidP="00E84AFE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Bernardino Ribadavia 2251</w:t>
      </w:r>
    </w:p>
    <w:p w14:paraId="0BD2DA4B" w14:textId="77777777" w:rsidR="00E84AFE" w:rsidRPr="00653405" w:rsidRDefault="00E84AFE" w:rsidP="00E84AFE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Buenos Aires</w:t>
      </w:r>
    </w:p>
    <w:p w14:paraId="330D2007" w14:textId="77777777" w:rsidR="00E84AFE" w:rsidRPr="00653405" w:rsidRDefault="00E84AFE" w:rsidP="00E84AFE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1550605883</w:t>
      </w:r>
    </w:p>
    <w:p w14:paraId="1992698A" w14:textId="77777777" w:rsidR="00E84AFE" w:rsidRPr="00653405" w:rsidRDefault="00E84AFE" w:rsidP="00E84AFE">
      <w:pPr>
        <w:rPr>
          <w:szCs w:val="24"/>
        </w:rPr>
      </w:pPr>
      <w:r>
        <w:rPr>
          <w:rFonts w:cstheme="minorHAnsi"/>
          <w:color w:val="000000" w:themeColor="text1"/>
          <w:szCs w:val="24"/>
        </w:rPr>
        <w:t>jugeb@live.com.ar</w:t>
      </w:r>
    </w:p>
    <w:p w14:paraId="20E78111" w14:textId="77777777" w:rsidR="00E84AFE" w:rsidRPr="00653405" w:rsidRDefault="00E84AFE" w:rsidP="00E84AFE">
      <w:pPr>
        <w:jc w:val="center"/>
      </w:pPr>
    </w:p>
    <w:p w14:paraId="6C4F29E9" w14:textId="77777777" w:rsidR="00E84AFE" w:rsidRPr="00653405" w:rsidRDefault="00E84AFE" w:rsidP="00E84AFE">
      <w:pPr>
        <w:jc w:val="center"/>
      </w:pPr>
    </w:p>
    <w:p w14:paraId="3407CD73" w14:textId="77777777" w:rsidR="00E84AFE" w:rsidRPr="00653405" w:rsidRDefault="00E84AFE" w:rsidP="00E84AFE">
      <w:pPr>
        <w:rPr>
          <w:noProof/>
        </w:rPr>
      </w:pPr>
    </w:p>
    <w:tbl>
      <w:tblPr>
        <w:tblStyle w:val="Informacindeventas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scriba nombre del vendedor, puesto, condiciones de pago y fecha de vencimiento en esta tabla."/>
      </w:tblPr>
      <w:tblGrid>
        <w:gridCol w:w="2569"/>
        <w:gridCol w:w="2104"/>
        <w:gridCol w:w="3119"/>
        <w:gridCol w:w="2814"/>
      </w:tblGrid>
      <w:tr w:rsidR="00E84AFE" w:rsidRPr="00653405" w14:paraId="1D941736" w14:textId="77777777" w:rsidTr="004B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569" w:type="dxa"/>
            <w:shd w:val="clear" w:color="auto" w:fill="auto"/>
            <w:hideMark/>
          </w:tcPr>
          <w:p w14:paraId="2A618DB8" w14:textId="77777777" w:rsidR="00E84AFE" w:rsidRPr="00653405" w:rsidRDefault="00E84AFE" w:rsidP="00661644">
            <w:pPr>
              <w:pStyle w:val="Estilo1"/>
              <w:framePr w:hSpace="0" w:wrap="auto" w:vAnchor="margin" w:hAnchor="text" w:xAlign="left" w:yAlign="inline"/>
            </w:pPr>
            <w:r>
              <w:t>CLIENTE</w:t>
            </w:r>
          </w:p>
        </w:tc>
        <w:tc>
          <w:tcPr>
            <w:tcW w:w="2104" w:type="dxa"/>
            <w:shd w:val="clear" w:color="auto" w:fill="auto"/>
            <w:hideMark/>
          </w:tcPr>
          <w:p w14:paraId="7B86969E" w14:textId="77777777" w:rsidR="00E84AFE" w:rsidRPr="00653405" w:rsidRDefault="00E84AFE" w:rsidP="0066164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Trabajo:"/>
                <w:tag w:val="Trabajo:"/>
                <w:id w:val="274147627"/>
                <w:placeholder>
                  <w:docPart w:val="8783E085C8FB46D683772DDAF1E14BE0"/>
                </w:placeholder>
                <w:temporary/>
                <w:showingPlcHdr/>
                <w15:appearance w15:val="hidden"/>
              </w:sdtPr>
              <w:sdtContent>
                <w:r w:rsidRPr="00653405">
                  <w:rPr>
                    <w:lang w:bidi="es-ES"/>
                  </w:rPr>
                  <w:t>Trabajo</w:t>
                </w:r>
              </w:sdtContent>
            </w:sdt>
          </w:p>
        </w:tc>
        <w:sdt>
          <w:sdtPr>
            <w:alias w:val="Condiciones de pago:"/>
            <w:tag w:val="Condiciones de pago:"/>
            <w:id w:val="-1356643075"/>
            <w:placeholder>
              <w:docPart w:val="68EFC68284054F09B434ABD87B64B11C"/>
            </w:placeholder>
            <w:temporary/>
            <w:showingPlcHdr/>
            <w15:appearance w15:val="hidden"/>
          </w:sdtPr>
          <w:sdtContent>
            <w:tc>
              <w:tcPr>
                <w:tcW w:w="3119" w:type="dxa"/>
                <w:shd w:val="clear" w:color="auto" w:fill="auto"/>
                <w:hideMark/>
              </w:tcPr>
              <w:p w14:paraId="754D363D" w14:textId="77777777" w:rsidR="00E84AFE" w:rsidRPr="00653405" w:rsidRDefault="00E84AFE" w:rsidP="0066164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Condiciones de pago</w:t>
                </w:r>
              </w:p>
            </w:tc>
          </w:sdtContent>
        </w:sdt>
        <w:tc>
          <w:tcPr>
            <w:tcW w:w="2814" w:type="dxa"/>
            <w:shd w:val="clear" w:color="auto" w:fill="auto"/>
            <w:hideMark/>
          </w:tcPr>
          <w:p w14:paraId="2E26B254" w14:textId="77777777" w:rsidR="00E84AFE" w:rsidRPr="00653405" w:rsidRDefault="00E84AFE" w:rsidP="00661644">
            <w:pPr>
              <w:pStyle w:val="Estilo1"/>
              <w:framePr w:hSpace="0" w:wrap="auto" w:vAnchor="margin" w:hAnchor="text" w:xAlign="left" w:yAlign="inline"/>
            </w:pPr>
            <w:r>
              <w:t>fecha de entrega</w:t>
            </w:r>
          </w:p>
        </w:tc>
      </w:tr>
      <w:tr w:rsidR="00E84AFE" w:rsidRPr="00653405" w14:paraId="26E6352F" w14:textId="77777777" w:rsidTr="004B56DD">
        <w:trPr>
          <w:trHeight w:hRule="exact" w:val="403"/>
        </w:trPr>
        <w:tc>
          <w:tcPr>
            <w:tcW w:w="2569" w:type="dxa"/>
          </w:tcPr>
          <w:p w14:paraId="554B2C29" w14:textId="77777777" w:rsidR="00E84AFE" w:rsidRPr="00653405" w:rsidRDefault="00E84AFE" w:rsidP="0066164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tavolo</w:t>
            </w:r>
            <w:proofErr w:type="spellEnd"/>
            <w:r>
              <w:rPr>
                <w:szCs w:val="24"/>
              </w:rPr>
              <w:t xml:space="preserve"> di </w:t>
            </w:r>
            <w:proofErr w:type="spellStart"/>
            <w:r>
              <w:rPr>
                <w:szCs w:val="24"/>
              </w:rPr>
              <w:t>Marmo</w:t>
            </w:r>
            <w:proofErr w:type="spellEnd"/>
          </w:p>
        </w:tc>
        <w:tc>
          <w:tcPr>
            <w:tcW w:w="2104" w:type="dxa"/>
          </w:tcPr>
          <w:p w14:paraId="3FEA0DEA" w14:textId="77777777" w:rsidR="00E84AFE" w:rsidRPr="00653405" w:rsidRDefault="00E84AFE" w:rsidP="00661644">
            <w:pPr>
              <w:rPr>
                <w:szCs w:val="24"/>
              </w:rPr>
            </w:pPr>
            <w:r>
              <w:rPr>
                <w:szCs w:val="24"/>
              </w:rPr>
              <w:t>Desarrollo web</w:t>
            </w:r>
          </w:p>
        </w:tc>
        <w:tc>
          <w:tcPr>
            <w:tcW w:w="3119" w:type="dxa"/>
            <w:hideMark/>
          </w:tcPr>
          <w:p w14:paraId="1124AEDD" w14:textId="77777777" w:rsidR="00E84AFE" w:rsidRPr="00653405" w:rsidRDefault="00E84AFE" w:rsidP="00661644">
            <w:pPr>
              <w:rPr>
                <w:szCs w:val="24"/>
              </w:rPr>
            </w:pPr>
            <w:r>
              <w:rPr>
                <w:szCs w:val="24"/>
              </w:rPr>
              <w:t>Pago en 6 cuotas fijas</w:t>
            </w:r>
          </w:p>
        </w:tc>
        <w:tc>
          <w:tcPr>
            <w:tcW w:w="2814" w:type="dxa"/>
          </w:tcPr>
          <w:p w14:paraId="47551A7E" w14:textId="6328D8DB" w:rsidR="00E84AFE" w:rsidRPr="008D667B" w:rsidRDefault="008D667B" w:rsidP="00661644">
            <w:pPr>
              <w:rPr>
                <w:b/>
                <w:bCs/>
                <w:szCs w:val="24"/>
              </w:rPr>
            </w:pPr>
            <w:r w:rsidRPr="008D667B">
              <w:rPr>
                <w:b/>
                <w:bCs/>
                <w:szCs w:val="24"/>
              </w:rPr>
              <w:t>23</w:t>
            </w:r>
            <w:r w:rsidR="00E84AFE" w:rsidRPr="008D667B">
              <w:rPr>
                <w:b/>
                <w:bCs/>
                <w:szCs w:val="24"/>
              </w:rPr>
              <w:t>/03/2022</w:t>
            </w:r>
          </w:p>
        </w:tc>
      </w:tr>
    </w:tbl>
    <w:p w14:paraId="689304A5" w14:textId="77777777" w:rsidR="00E84AFE" w:rsidRPr="00653405" w:rsidRDefault="00E84AFE" w:rsidP="00E84AFE">
      <w:pPr>
        <w:rPr>
          <w:noProof/>
        </w:rPr>
      </w:pPr>
    </w:p>
    <w:tbl>
      <w:tblPr>
        <w:tblStyle w:val="Tabladecontenido"/>
        <w:tblW w:w="3910" w:type="pct"/>
        <w:tblLook w:val="04A0" w:firstRow="1" w:lastRow="0" w:firstColumn="1" w:lastColumn="0" w:noHBand="0" w:noVBand="1"/>
        <w:tblDescription w:val="Escriba cantidad, descripción, precio por unidad, descuento y total de la línea en las columnas de la tabla, y subtotal, impuestos y total al final."/>
      </w:tblPr>
      <w:tblGrid>
        <w:gridCol w:w="2432"/>
        <w:gridCol w:w="3650"/>
        <w:gridCol w:w="2215"/>
      </w:tblGrid>
      <w:tr w:rsidR="00E84AFE" w:rsidRPr="00653405" w14:paraId="5804C0C6" w14:textId="77777777" w:rsidTr="00BF2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33" w:type="dxa"/>
            <w:hideMark/>
          </w:tcPr>
          <w:p w14:paraId="6B260D19" w14:textId="77777777" w:rsidR="00E84AFE" w:rsidRPr="00653405" w:rsidRDefault="00E84AFE" w:rsidP="00661644">
            <w:pPr>
              <w:pStyle w:val="Estilo1"/>
              <w:framePr w:hSpace="0" w:wrap="auto" w:vAnchor="margin" w:hAnchor="text" w:xAlign="left" w:yAlign="inline"/>
            </w:pPr>
            <w:r>
              <w:t>DETALLE</w:t>
            </w:r>
          </w:p>
        </w:tc>
        <w:sdt>
          <w:sdtPr>
            <w:alias w:val="Descripción:"/>
            <w:tag w:val="Descripción:"/>
            <w:id w:val="329724175"/>
            <w:placeholder>
              <w:docPart w:val="03D0B51C5DB24576AE567F3E652AB761"/>
            </w:placeholder>
            <w:temporary/>
            <w:showingPlcHdr/>
            <w15:appearance w15:val="hidden"/>
          </w:sdtPr>
          <w:sdtContent>
            <w:tc>
              <w:tcPr>
                <w:tcW w:w="3650" w:type="dxa"/>
                <w:hideMark/>
              </w:tcPr>
              <w:p w14:paraId="2DD16C26" w14:textId="77777777" w:rsidR="00E84AFE" w:rsidRPr="00653405" w:rsidRDefault="00E84AFE" w:rsidP="0066164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Total de la línea:"/>
            <w:tag w:val="Total de la línea:"/>
            <w:id w:val="-1547060432"/>
            <w:placeholder>
              <w:docPart w:val="4093745279A0443FAD798FB233775AE4"/>
            </w:placeholder>
            <w:temporary/>
            <w:showingPlcHdr/>
            <w15:appearance w15:val="hidden"/>
          </w:sdtPr>
          <w:sdtContent>
            <w:tc>
              <w:tcPr>
                <w:tcW w:w="2215" w:type="dxa"/>
                <w:hideMark/>
              </w:tcPr>
              <w:p w14:paraId="562EAF37" w14:textId="77777777" w:rsidR="00E84AFE" w:rsidRPr="00653405" w:rsidRDefault="00E84AFE" w:rsidP="0066164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Total de línea</w:t>
                </w:r>
              </w:p>
            </w:tc>
          </w:sdtContent>
        </w:sdt>
      </w:tr>
    </w:tbl>
    <w:p w14:paraId="49644611" w14:textId="77777777" w:rsidR="00E84AFE" w:rsidRPr="00653405" w:rsidRDefault="00E84AFE" w:rsidP="00E84AFE"/>
    <w:p w14:paraId="26E0E7B9" w14:textId="77777777" w:rsidR="00E84AFE" w:rsidRPr="00653405" w:rsidRDefault="00E84AFE" w:rsidP="00E84AFE"/>
    <w:tbl>
      <w:tblPr>
        <w:tblW w:w="4102" w:type="pct"/>
        <w:tblLook w:val="0600" w:firstRow="0" w:lastRow="0" w:firstColumn="0" w:lastColumn="0" w:noHBand="1" w:noVBand="1"/>
        <w:tblDescription w:val="Escriba cantidad, descripción, precio por unidad, descuento y total de la línea en las columnas de la tabla, y subtotal, impuestos y total al final."/>
      </w:tblPr>
      <w:tblGrid>
        <w:gridCol w:w="2552"/>
        <w:gridCol w:w="3828"/>
        <w:gridCol w:w="2324"/>
      </w:tblGrid>
      <w:tr w:rsidR="00E84AFE" w:rsidRPr="00653405" w14:paraId="04EC4403" w14:textId="77777777" w:rsidTr="00BF2597">
        <w:trPr>
          <w:trHeight w:hRule="exact" w:val="741"/>
        </w:trPr>
        <w:tc>
          <w:tcPr>
            <w:tcW w:w="2552" w:type="dxa"/>
          </w:tcPr>
          <w:p w14:paraId="1D266D1D" w14:textId="77777777" w:rsidR="00E84AFE" w:rsidRPr="00653405" w:rsidRDefault="00E84AFE" w:rsidP="00661644">
            <w:pPr>
              <w:pStyle w:val="Normalderecha"/>
            </w:pPr>
            <w:r>
              <w:t>Desarrollo 8 secciones</w:t>
            </w:r>
          </w:p>
        </w:tc>
        <w:tc>
          <w:tcPr>
            <w:tcW w:w="3829" w:type="dxa"/>
          </w:tcPr>
          <w:p w14:paraId="6634C142" w14:textId="77777777" w:rsidR="00E84AFE" w:rsidRPr="00653405" w:rsidRDefault="00E84AFE" w:rsidP="00661644">
            <w:pPr>
              <w:pStyle w:val="Normalderecha"/>
            </w:pPr>
            <w:r>
              <w:t>40hs de trabajo a 50 $/h</w:t>
            </w:r>
          </w:p>
        </w:tc>
        <w:tc>
          <w:tcPr>
            <w:tcW w:w="2324" w:type="dxa"/>
          </w:tcPr>
          <w:p w14:paraId="10E6E502" w14:textId="77777777" w:rsidR="00E84AFE" w:rsidRPr="00653405" w:rsidRDefault="00E84AFE" w:rsidP="00661644">
            <w:pPr>
              <w:pStyle w:val="Normalderecha"/>
            </w:pPr>
            <w:r>
              <w:rPr>
                <w:lang w:eastAsia="ja-JP"/>
              </w:rPr>
              <w:t>$2.000</w:t>
            </w:r>
          </w:p>
        </w:tc>
      </w:tr>
      <w:tr w:rsidR="00E84AFE" w:rsidRPr="00653405" w14:paraId="4D278FD8" w14:textId="77777777" w:rsidTr="00BF2597">
        <w:trPr>
          <w:trHeight w:hRule="exact" w:val="741"/>
        </w:trPr>
        <w:tc>
          <w:tcPr>
            <w:tcW w:w="2552" w:type="dxa"/>
          </w:tcPr>
          <w:p w14:paraId="76F9E919" w14:textId="77777777" w:rsidR="00E84AFE" w:rsidRPr="00653405" w:rsidRDefault="00E84AFE" w:rsidP="00661644">
            <w:pPr>
              <w:pStyle w:val="Normalderecha"/>
            </w:pPr>
            <w:r>
              <w:t>Contenido de páginas</w:t>
            </w:r>
          </w:p>
        </w:tc>
        <w:tc>
          <w:tcPr>
            <w:tcW w:w="3829" w:type="dxa"/>
          </w:tcPr>
          <w:p w14:paraId="6C706542" w14:textId="77777777" w:rsidR="00E84AFE" w:rsidRPr="00653405" w:rsidRDefault="00E84AFE" w:rsidP="00661644">
            <w:pPr>
              <w:pStyle w:val="Normalderecha"/>
            </w:pPr>
            <w:r>
              <w:t>8 páginas a 100 $/</w:t>
            </w:r>
            <w:proofErr w:type="spellStart"/>
            <w:r>
              <w:t>pág</w:t>
            </w:r>
            <w:proofErr w:type="spellEnd"/>
          </w:p>
        </w:tc>
        <w:tc>
          <w:tcPr>
            <w:tcW w:w="2324" w:type="dxa"/>
          </w:tcPr>
          <w:p w14:paraId="2EE97483" w14:textId="77777777" w:rsidR="00E84AFE" w:rsidRPr="00653405" w:rsidRDefault="00E84AFE" w:rsidP="00661644">
            <w:pPr>
              <w:pStyle w:val="Normalderecha"/>
            </w:pPr>
            <w:r>
              <w:rPr>
                <w:lang w:eastAsia="ja-JP"/>
              </w:rPr>
              <w:t>$800</w:t>
            </w:r>
          </w:p>
        </w:tc>
      </w:tr>
      <w:tr w:rsidR="00E84AFE" w:rsidRPr="00653405" w14:paraId="20E3D3C2" w14:textId="77777777" w:rsidTr="00BF2597">
        <w:trPr>
          <w:trHeight w:hRule="exact" w:val="741"/>
        </w:trPr>
        <w:tc>
          <w:tcPr>
            <w:tcW w:w="2552" w:type="dxa"/>
          </w:tcPr>
          <w:p w14:paraId="01C62B89" w14:textId="77777777" w:rsidR="00E84AFE" w:rsidRPr="00653405" w:rsidRDefault="00E84AFE" w:rsidP="00661644">
            <w:pPr>
              <w:pStyle w:val="Normalderecha"/>
            </w:pPr>
            <w:r>
              <w:t xml:space="preserve">SEO </w:t>
            </w:r>
            <w:proofErr w:type="spellStart"/>
            <w:r>
              <w:t>Standar</w:t>
            </w:r>
            <w:proofErr w:type="spellEnd"/>
          </w:p>
        </w:tc>
        <w:tc>
          <w:tcPr>
            <w:tcW w:w="3829" w:type="dxa"/>
          </w:tcPr>
          <w:p w14:paraId="2A80E6FC" w14:textId="77777777" w:rsidR="00E84AFE" w:rsidRPr="00653405" w:rsidRDefault="00E84AFE" w:rsidP="00661644">
            <w:pPr>
              <w:pStyle w:val="Normalderecha"/>
            </w:pPr>
            <w:r>
              <w:t xml:space="preserve">Etiquetas 10 </w:t>
            </w:r>
            <w:proofErr w:type="spellStart"/>
            <w:r>
              <w:t>hs</w:t>
            </w:r>
            <w:proofErr w:type="spellEnd"/>
          </w:p>
        </w:tc>
        <w:tc>
          <w:tcPr>
            <w:tcW w:w="2324" w:type="dxa"/>
          </w:tcPr>
          <w:p w14:paraId="2E2A1E94" w14:textId="77777777" w:rsidR="00E84AFE" w:rsidRPr="00653405" w:rsidRDefault="00E84AFE" w:rsidP="00661644">
            <w:pPr>
              <w:pStyle w:val="Normalderecha"/>
            </w:pPr>
            <w:r>
              <w:t>$500</w:t>
            </w:r>
          </w:p>
        </w:tc>
      </w:tr>
      <w:tr w:rsidR="00E84AFE" w:rsidRPr="00653405" w14:paraId="7B6696C6" w14:textId="77777777" w:rsidTr="00BF2597">
        <w:trPr>
          <w:trHeight w:hRule="exact" w:val="741"/>
        </w:trPr>
        <w:tc>
          <w:tcPr>
            <w:tcW w:w="2552" w:type="dxa"/>
          </w:tcPr>
          <w:p w14:paraId="5F3F7199" w14:textId="77777777" w:rsidR="00E84AFE" w:rsidRPr="00653405" w:rsidRDefault="00E84AFE" w:rsidP="00661644">
            <w:pPr>
              <w:pStyle w:val="Normalderecha"/>
            </w:pPr>
            <w:r>
              <w:t xml:space="preserve">Capacitación </w:t>
            </w:r>
          </w:p>
        </w:tc>
        <w:tc>
          <w:tcPr>
            <w:tcW w:w="3829" w:type="dxa"/>
          </w:tcPr>
          <w:p w14:paraId="1FF5D64C" w14:textId="77777777" w:rsidR="00E84AFE" w:rsidRPr="00653405" w:rsidRDefault="00E84AFE" w:rsidP="00661644">
            <w:pPr>
              <w:pStyle w:val="Normalderecha"/>
            </w:pPr>
            <w:r>
              <w:t>Para el uso de la plataforma</w:t>
            </w:r>
          </w:p>
        </w:tc>
        <w:tc>
          <w:tcPr>
            <w:tcW w:w="2324" w:type="dxa"/>
          </w:tcPr>
          <w:p w14:paraId="352AE1AD" w14:textId="77777777" w:rsidR="00E84AFE" w:rsidRDefault="00E84AFE" w:rsidP="00661644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$1.500</w:t>
            </w:r>
          </w:p>
          <w:p w14:paraId="492068F0" w14:textId="77777777" w:rsidR="00E84AFE" w:rsidRPr="00653405" w:rsidRDefault="00E84AFE" w:rsidP="00661644">
            <w:pPr>
              <w:pStyle w:val="Normalderecha"/>
            </w:pPr>
          </w:p>
        </w:tc>
      </w:tr>
    </w:tbl>
    <w:tbl>
      <w:tblPr>
        <w:tblStyle w:val="Tabladeltotal"/>
        <w:tblW w:w="374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scriba cantidad, descripción, precio por unidad, descuento y total de la línea en las columnas de la tabla, y subtotal, impuestos y total al final."/>
      </w:tblPr>
      <w:tblGrid>
        <w:gridCol w:w="5955"/>
        <w:gridCol w:w="1984"/>
      </w:tblGrid>
      <w:tr w:rsidR="00E84AFE" w:rsidRPr="00653405" w14:paraId="788F4AA7" w14:textId="77777777" w:rsidTr="00BF2597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auto"/>
            <w:hideMark/>
          </w:tcPr>
          <w:p w14:paraId="29B33719" w14:textId="77777777" w:rsidR="00E84AFE" w:rsidRPr="00653405" w:rsidRDefault="00E84AFE" w:rsidP="00661644">
            <w:sdt>
              <w:sdtPr>
                <w:alias w:val="Subtotal:"/>
                <w:tag w:val="Subtotal:"/>
                <w:id w:val="-2109183924"/>
                <w:placeholder>
                  <w:docPart w:val="5E393DF5A1E447CEAE6F4AB5FA5F2CC0"/>
                </w:placeholder>
                <w:temporary/>
                <w:showingPlcHdr/>
                <w15:appearance w15:val="hidden"/>
              </w:sdtPr>
              <w:sdtContent>
                <w:r w:rsidRPr="00653405">
                  <w:rPr>
                    <w:lang w:bidi="es-ES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14:paraId="5B5575A6" w14:textId="77777777" w:rsidR="00E84AFE" w:rsidRPr="00653405" w:rsidRDefault="00E84AFE" w:rsidP="00661644">
            <w:pPr>
              <w:jc w:val="right"/>
            </w:pPr>
            <w:r>
              <w:t>$4.800</w:t>
            </w:r>
          </w:p>
        </w:tc>
      </w:tr>
      <w:tr w:rsidR="00E84AFE" w:rsidRPr="00653405" w14:paraId="3D65052B" w14:textId="77777777" w:rsidTr="00BF2597">
        <w:trPr>
          <w:trHeight w:hRule="exact" w:val="288"/>
        </w:trPr>
        <w:sdt>
          <w:sdtPr>
            <w:alias w:val="Impuesto sobre las ventas:"/>
            <w:tag w:val="Impuesto sobre las ventas:"/>
            <w:id w:val="1543863646"/>
            <w:placeholder>
              <w:docPart w:val="B8246FD286CA48FF85911B87E11F334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954" w:type="dxa"/>
                <w:shd w:val="clear" w:color="auto" w:fill="auto"/>
                <w:hideMark/>
              </w:tcPr>
              <w:p w14:paraId="2C2FD158" w14:textId="77777777" w:rsidR="00E84AFE" w:rsidRPr="00653405" w:rsidRDefault="00E84AFE" w:rsidP="00661644">
                <w:r w:rsidRPr="00653405"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14:paraId="417EED5E" w14:textId="77777777" w:rsidR="00E84AFE" w:rsidRPr="00653405" w:rsidRDefault="00E84AFE" w:rsidP="00661644">
            <w:pPr>
              <w:jc w:val="right"/>
            </w:pPr>
            <w:r>
              <w:t>(I.V.A.) $1008</w:t>
            </w:r>
          </w:p>
        </w:tc>
      </w:tr>
      <w:tr w:rsidR="00E84AFE" w:rsidRPr="00653405" w14:paraId="147F1634" w14:textId="77777777" w:rsidTr="00BF2597">
        <w:trPr>
          <w:trHeight w:hRule="exact" w:val="288"/>
        </w:trPr>
        <w:sdt>
          <w:sdtPr>
            <w:alias w:val="Total:"/>
            <w:tag w:val="Total:"/>
            <w:id w:val="-1550988335"/>
            <w:placeholder>
              <w:docPart w:val="235B259FCDA64B90BE6DD2E7E95B78D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954" w:type="dxa"/>
                <w:shd w:val="clear" w:color="auto" w:fill="auto"/>
                <w:hideMark/>
              </w:tcPr>
              <w:p w14:paraId="67840A2D" w14:textId="77777777" w:rsidR="00E84AFE" w:rsidRPr="00653405" w:rsidRDefault="00E84AFE" w:rsidP="00661644">
                <w:r w:rsidRPr="00653405"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14:paraId="4F874C18" w14:textId="77777777" w:rsidR="00E84AFE" w:rsidRPr="00653405" w:rsidRDefault="00E84AFE" w:rsidP="00661644">
            <w:pPr>
              <w:jc w:val="right"/>
            </w:pPr>
            <w:r>
              <w:t>$5.8008</w:t>
            </w:r>
          </w:p>
        </w:tc>
      </w:tr>
    </w:tbl>
    <w:p w14:paraId="6A83886D" w14:textId="77777777" w:rsidR="00E84AFE" w:rsidRPr="00653405" w:rsidRDefault="00E84AFE" w:rsidP="00E84AFE"/>
    <w:p w14:paraId="5A9796EE" w14:textId="6C1B19F8" w:rsidR="00077D39" w:rsidRDefault="00077D39">
      <w:r>
        <w:rPr>
          <w:caps/>
        </w:rPr>
        <w:br w:type="page"/>
      </w:r>
    </w:p>
    <w:p w14:paraId="1B89927F" w14:textId="220868C3" w:rsidR="00277724" w:rsidRDefault="00CF72FF" w:rsidP="00F90CD8">
      <w:r>
        <w:rPr>
          <w:noProof/>
          <w:lang w:bidi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0F7AC3" wp14:editId="7149872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35824" cy="4152900"/>
                <wp:effectExtent l="0" t="0" r="2540" b="0"/>
                <wp:wrapNone/>
                <wp:docPr id="2" name="Forma libre: Forma 5" descr="Degradado verde en un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5824" cy="4152900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lin ang="192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3745" w:type="pct"/>
                              <w:tblInd w:w="1442" w:type="dxa"/>
                              <w:tblLook w:val="0600" w:firstRow="0" w:lastRow="0" w:firstColumn="0" w:lastColumn="0" w:noHBand="1" w:noVBand="1"/>
                              <w:tblDescription w:val="Escriba cantidad, descripción, precio por unidad, descuento y total de la línea en las columnas de la tabla, y subtotal, impuestos y total al final."/>
                            </w:tblPr>
                            <w:tblGrid>
                              <w:gridCol w:w="2608"/>
                              <w:gridCol w:w="6037"/>
                              <w:gridCol w:w="245"/>
                            </w:tblGrid>
                            <w:tr w:rsidR="00D009E3" w:rsidRPr="00653405" w14:paraId="71C45092" w14:textId="77777777" w:rsidTr="00B26895">
                              <w:trPr>
                                <w:trHeight w:hRule="exact" w:val="741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75A1296F" w14:textId="77777777" w:rsidR="00D009E3" w:rsidRPr="00653405" w:rsidRDefault="00D009E3" w:rsidP="00D009E3">
                                  <w:pPr>
                                    <w:pStyle w:val="Normalderecha"/>
                                  </w:pPr>
                                  <w:r>
                                    <w:t>Desarrollo 8 secciones</w:t>
                                  </w:r>
                                </w:p>
                              </w:tc>
                              <w:tc>
                                <w:tcPr>
                                  <w:tcW w:w="5895" w:type="dxa"/>
                                </w:tcPr>
                                <w:p w14:paraId="42BF891A" w14:textId="4758EC6F" w:rsidR="00D009E3" w:rsidRPr="00653405" w:rsidRDefault="00D009E3" w:rsidP="00D009E3">
                                  <w:pPr>
                                    <w:pStyle w:val="Normalderecha"/>
                                  </w:pPr>
                                  <w:r>
                                    <w:t>Cre</w:t>
                                  </w:r>
                                  <w:r w:rsidR="002F5D3D">
                                    <w:t>a</w:t>
                                  </w:r>
                                  <w:r>
                                    <w:t>ción de las páginas con muestras del formato al cliente.</w:t>
                                  </w:r>
                                  <w:r w:rsidR="00B26895">
                                    <w:t xml:space="preserve"> Utilizando HTML y SCSS, con uso de </w:t>
                                  </w:r>
                                  <w:proofErr w:type="spellStart"/>
                                  <w:r w:rsidR="00B26895">
                                    <w:t>bootstrap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14:paraId="48FB7500" w14:textId="68334CA5" w:rsidR="00D009E3" w:rsidRPr="00653405" w:rsidRDefault="00D009E3" w:rsidP="00D009E3">
                                  <w:pPr>
                                    <w:pStyle w:val="Normalderecha"/>
                                  </w:pPr>
                                </w:p>
                              </w:tc>
                            </w:tr>
                            <w:tr w:rsidR="00D009E3" w:rsidRPr="00653405" w14:paraId="52C22190" w14:textId="77777777" w:rsidTr="00B26895">
                              <w:trPr>
                                <w:trHeight w:hRule="exact" w:val="741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1353ED7F" w14:textId="77777777" w:rsidR="00D009E3" w:rsidRPr="00653405" w:rsidRDefault="00D009E3" w:rsidP="00D009E3">
                                  <w:pPr>
                                    <w:pStyle w:val="Normalderecha"/>
                                  </w:pPr>
                                  <w:r>
                                    <w:t>Contenido de páginas</w:t>
                                  </w:r>
                                </w:p>
                              </w:tc>
                              <w:tc>
                                <w:tcPr>
                                  <w:tcW w:w="5895" w:type="dxa"/>
                                </w:tcPr>
                                <w:p w14:paraId="15CAEFBD" w14:textId="0ADA56BE" w:rsidR="00D009E3" w:rsidRPr="00653405" w:rsidRDefault="00D009E3" w:rsidP="00D009E3">
                                  <w:pPr>
                                    <w:pStyle w:val="Normalderecha"/>
                                  </w:pPr>
                                  <w:r>
                                    <w:t>Elección de las imágenes a mostrar</w:t>
                                  </w:r>
                                  <w:r w:rsidR="00BF1512">
                                    <w:t>, edición de los textos y selección del logo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14:paraId="255BEDE5" w14:textId="131034A7" w:rsidR="00D009E3" w:rsidRPr="00653405" w:rsidRDefault="00D009E3" w:rsidP="00D009E3">
                                  <w:pPr>
                                    <w:pStyle w:val="Normalderecha"/>
                                  </w:pPr>
                                </w:p>
                              </w:tc>
                            </w:tr>
                            <w:tr w:rsidR="00D009E3" w:rsidRPr="00653405" w14:paraId="364CF35D" w14:textId="77777777" w:rsidTr="00B26895">
                              <w:trPr>
                                <w:trHeight w:hRule="exact" w:val="741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7C8E7411" w14:textId="77777777" w:rsidR="00D009E3" w:rsidRPr="00653405" w:rsidRDefault="00D009E3" w:rsidP="00D009E3">
                                  <w:pPr>
                                    <w:pStyle w:val="Normalderecha"/>
                                  </w:pPr>
                                  <w:r>
                                    <w:t xml:space="preserve">SEO </w:t>
                                  </w:r>
                                  <w:proofErr w:type="spellStart"/>
                                  <w:r>
                                    <w:t>Standar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5" w:type="dxa"/>
                                </w:tcPr>
                                <w:p w14:paraId="00079974" w14:textId="0D46BC90" w:rsidR="00D009E3" w:rsidRPr="00653405" w:rsidRDefault="00D009E3" w:rsidP="00D009E3">
                                  <w:pPr>
                                    <w:pStyle w:val="Normalderecha"/>
                                  </w:pPr>
                                  <w:r>
                                    <w:t>Etiquetas</w:t>
                                  </w:r>
                                  <w:r w:rsidR="00BF1512">
                                    <w:t xml:space="preserve"> para optimizar las búsquedas 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14:paraId="3E96B28F" w14:textId="6FC0B4EB" w:rsidR="00D009E3" w:rsidRPr="00653405" w:rsidRDefault="00D009E3" w:rsidP="00D009E3">
                                  <w:pPr>
                                    <w:pStyle w:val="Normalderecha"/>
                                  </w:pPr>
                                </w:p>
                              </w:tc>
                            </w:tr>
                            <w:tr w:rsidR="00D009E3" w:rsidRPr="00653405" w14:paraId="6C30BF5A" w14:textId="77777777" w:rsidTr="00B26895">
                              <w:trPr>
                                <w:trHeight w:hRule="exact" w:val="741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41210EFA" w14:textId="77777777" w:rsidR="00D009E3" w:rsidRPr="00653405" w:rsidRDefault="00D009E3" w:rsidP="00D009E3">
                                  <w:pPr>
                                    <w:pStyle w:val="Normalderecha"/>
                                  </w:pPr>
                                  <w:r>
                                    <w:t xml:space="preserve">Capacitación </w:t>
                                  </w:r>
                                </w:p>
                              </w:tc>
                              <w:tc>
                                <w:tcPr>
                                  <w:tcW w:w="5895" w:type="dxa"/>
                                </w:tcPr>
                                <w:p w14:paraId="2C485EA5" w14:textId="66DD56BD" w:rsidR="00D009E3" w:rsidRPr="00653405" w:rsidRDefault="00907C71" w:rsidP="00D009E3">
                                  <w:pPr>
                                    <w:pStyle w:val="Normalderecha"/>
                                  </w:pPr>
                                  <w:r>
                                    <w:t>Capacitación y seguimiento del uso de la página por parte del cliente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 w14:paraId="5C20AA43" w14:textId="77777777" w:rsidR="00D009E3" w:rsidRPr="00653405" w:rsidRDefault="00D009E3" w:rsidP="00D009E3">
                                  <w:pPr>
                                    <w:pStyle w:val="Normalderecha"/>
                                  </w:pPr>
                                </w:p>
                              </w:tc>
                            </w:tr>
                          </w:tbl>
                          <w:p w14:paraId="07C875E3" w14:textId="77777777" w:rsidR="00CE0AF5" w:rsidRDefault="00CE0AF5" w:rsidP="00CE0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7AC3" id="Forma libre: Forma 5" o:spid="_x0000_s1027" alt="Degradado verde en un rectángulo" style="position:absolute;margin-left:0;margin-top:0;width:609.1pt;height:327pt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CIFQQAAOo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" adj="-11796480,,5400" path="m,l7738110,r,1896461l,2906395,,xe" fillcolor="#9edfbe [1302]" stroked="f" strokeweight="2pt">
                <v:fill color2="#4eb3cf [3208]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735824,0;7735824,2709822;0,4152900;0,0" o:connectangles="0,0,0,0,0" textboxrect="0,0,7738110,2906395"/>
                <v:textbox>
                  <w:txbxContent>
                    <w:tbl>
                      <w:tblPr>
                        <w:tblW w:w="3745" w:type="pct"/>
                        <w:tblInd w:w="1442" w:type="dxa"/>
                        <w:tblLook w:val="0600" w:firstRow="0" w:lastRow="0" w:firstColumn="0" w:lastColumn="0" w:noHBand="1" w:noVBand="1"/>
                        <w:tblDescription w:val="Escriba cantidad, descripción, precio por unidad, descuento y total de la línea en las columnas de la tabla, y subtotal, impuestos y total al final."/>
                      </w:tblPr>
                      <w:tblGrid>
                        <w:gridCol w:w="2608"/>
                        <w:gridCol w:w="6037"/>
                        <w:gridCol w:w="245"/>
                      </w:tblGrid>
                      <w:tr w:rsidR="00D009E3" w:rsidRPr="00653405" w14:paraId="71C45092" w14:textId="77777777" w:rsidTr="00B26895">
                        <w:trPr>
                          <w:trHeight w:hRule="exact" w:val="741"/>
                        </w:trPr>
                        <w:tc>
                          <w:tcPr>
                            <w:tcW w:w="2547" w:type="dxa"/>
                          </w:tcPr>
                          <w:p w14:paraId="75A1296F" w14:textId="77777777" w:rsidR="00D009E3" w:rsidRPr="00653405" w:rsidRDefault="00D009E3" w:rsidP="00D009E3">
                            <w:pPr>
                              <w:pStyle w:val="Normalderecha"/>
                            </w:pPr>
                            <w:r>
                              <w:t>Desarrollo 8 secciones</w:t>
                            </w:r>
                          </w:p>
                        </w:tc>
                        <w:tc>
                          <w:tcPr>
                            <w:tcW w:w="5895" w:type="dxa"/>
                          </w:tcPr>
                          <w:p w14:paraId="42BF891A" w14:textId="4758EC6F" w:rsidR="00D009E3" w:rsidRPr="00653405" w:rsidRDefault="00D009E3" w:rsidP="00D009E3">
                            <w:pPr>
                              <w:pStyle w:val="Normalderecha"/>
                            </w:pPr>
                            <w:r>
                              <w:t>Cre</w:t>
                            </w:r>
                            <w:r w:rsidR="002F5D3D">
                              <w:t>a</w:t>
                            </w:r>
                            <w:r>
                              <w:t>ción de las páginas con muestras del formato al cliente.</w:t>
                            </w:r>
                            <w:r w:rsidR="00B26895">
                              <w:t xml:space="preserve"> Utilizando HTML y SCSS, con uso de </w:t>
                            </w:r>
                            <w:proofErr w:type="spellStart"/>
                            <w:r w:rsidR="00B26895">
                              <w:t>bootstrap</w:t>
                            </w:r>
                            <w:proofErr w:type="spellEnd"/>
                          </w:p>
                        </w:tc>
                        <w:tc>
                          <w:tcPr>
                            <w:tcW w:w="239" w:type="dxa"/>
                          </w:tcPr>
                          <w:p w14:paraId="48FB7500" w14:textId="68334CA5" w:rsidR="00D009E3" w:rsidRPr="00653405" w:rsidRDefault="00D009E3" w:rsidP="00D009E3">
                            <w:pPr>
                              <w:pStyle w:val="Normalderecha"/>
                            </w:pPr>
                          </w:p>
                        </w:tc>
                      </w:tr>
                      <w:tr w:rsidR="00D009E3" w:rsidRPr="00653405" w14:paraId="52C22190" w14:textId="77777777" w:rsidTr="00B26895">
                        <w:trPr>
                          <w:trHeight w:hRule="exact" w:val="741"/>
                        </w:trPr>
                        <w:tc>
                          <w:tcPr>
                            <w:tcW w:w="2547" w:type="dxa"/>
                          </w:tcPr>
                          <w:p w14:paraId="1353ED7F" w14:textId="77777777" w:rsidR="00D009E3" w:rsidRPr="00653405" w:rsidRDefault="00D009E3" w:rsidP="00D009E3">
                            <w:pPr>
                              <w:pStyle w:val="Normalderecha"/>
                            </w:pPr>
                            <w:r>
                              <w:t>Contenido de páginas</w:t>
                            </w:r>
                          </w:p>
                        </w:tc>
                        <w:tc>
                          <w:tcPr>
                            <w:tcW w:w="5895" w:type="dxa"/>
                          </w:tcPr>
                          <w:p w14:paraId="15CAEFBD" w14:textId="0ADA56BE" w:rsidR="00D009E3" w:rsidRPr="00653405" w:rsidRDefault="00D009E3" w:rsidP="00D009E3">
                            <w:pPr>
                              <w:pStyle w:val="Normalderecha"/>
                            </w:pPr>
                            <w:r>
                              <w:t>Elección de las imágenes a mostrar</w:t>
                            </w:r>
                            <w:r w:rsidR="00BF1512">
                              <w:t>, edición de los textos y selección del logo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 w14:paraId="255BEDE5" w14:textId="131034A7" w:rsidR="00D009E3" w:rsidRPr="00653405" w:rsidRDefault="00D009E3" w:rsidP="00D009E3">
                            <w:pPr>
                              <w:pStyle w:val="Normalderecha"/>
                            </w:pPr>
                          </w:p>
                        </w:tc>
                      </w:tr>
                      <w:tr w:rsidR="00D009E3" w:rsidRPr="00653405" w14:paraId="364CF35D" w14:textId="77777777" w:rsidTr="00B26895">
                        <w:trPr>
                          <w:trHeight w:hRule="exact" w:val="741"/>
                        </w:trPr>
                        <w:tc>
                          <w:tcPr>
                            <w:tcW w:w="2547" w:type="dxa"/>
                          </w:tcPr>
                          <w:p w14:paraId="7C8E7411" w14:textId="77777777" w:rsidR="00D009E3" w:rsidRPr="00653405" w:rsidRDefault="00D009E3" w:rsidP="00D009E3">
                            <w:pPr>
                              <w:pStyle w:val="Normalderecha"/>
                            </w:pPr>
                            <w:r>
                              <w:t xml:space="preserve">SEO </w:t>
                            </w:r>
                            <w:proofErr w:type="spellStart"/>
                            <w:r>
                              <w:t>Standar</w:t>
                            </w:r>
                            <w:proofErr w:type="spellEnd"/>
                          </w:p>
                        </w:tc>
                        <w:tc>
                          <w:tcPr>
                            <w:tcW w:w="5895" w:type="dxa"/>
                          </w:tcPr>
                          <w:p w14:paraId="00079974" w14:textId="0D46BC90" w:rsidR="00D009E3" w:rsidRPr="00653405" w:rsidRDefault="00D009E3" w:rsidP="00D009E3">
                            <w:pPr>
                              <w:pStyle w:val="Normalderecha"/>
                            </w:pPr>
                            <w:r>
                              <w:t>Etiquetas</w:t>
                            </w:r>
                            <w:r w:rsidR="00BF1512">
                              <w:t xml:space="preserve"> para optimizar las búsquedas 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 w14:paraId="3E96B28F" w14:textId="6FC0B4EB" w:rsidR="00D009E3" w:rsidRPr="00653405" w:rsidRDefault="00D009E3" w:rsidP="00D009E3">
                            <w:pPr>
                              <w:pStyle w:val="Normalderecha"/>
                            </w:pPr>
                          </w:p>
                        </w:tc>
                      </w:tr>
                      <w:tr w:rsidR="00D009E3" w:rsidRPr="00653405" w14:paraId="6C30BF5A" w14:textId="77777777" w:rsidTr="00B26895">
                        <w:trPr>
                          <w:trHeight w:hRule="exact" w:val="741"/>
                        </w:trPr>
                        <w:tc>
                          <w:tcPr>
                            <w:tcW w:w="2547" w:type="dxa"/>
                          </w:tcPr>
                          <w:p w14:paraId="41210EFA" w14:textId="77777777" w:rsidR="00D009E3" w:rsidRPr="00653405" w:rsidRDefault="00D009E3" w:rsidP="00D009E3">
                            <w:pPr>
                              <w:pStyle w:val="Normalderecha"/>
                            </w:pPr>
                            <w:r>
                              <w:t xml:space="preserve">Capacitación </w:t>
                            </w:r>
                          </w:p>
                        </w:tc>
                        <w:tc>
                          <w:tcPr>
                            <w:tcW w:w="5895" w:type="dxa"/>
                          </w:tcPr>
                          <w:p w14:paraId="2C485EA5" w14:textId="66DD56BD" w:rsidR="00D009E3" w:rsidRPr="00653405" w:rsidRDefault="00907C71" w:rsidP="00D009E3">
                            <w:pPr>
                              <w:pStyle w:val="Normalderecha"/>
                            </w:pPr>
                            <w:r>
                              <w:t>Capacitación y seguimiento del uso de la página por parte del cliente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 w14:paraId="5C20AA43" w14:textId="77777777" w:rsidR="00D009E3" w:rsidRPr="00653405" w:rsidRDefault="00D009E3" w:rsidP="00D009E3">
                            <w:pPr>
                              <w:pStyle w:val="Normalderecha"/>
                            </w:pPr>
                          </w:p>
                        </w:tc>
                      </w:tr>
                    </w:tbl>
                    <w:p w14:paraId="07C875E3" w14:textId="77777777" w:rsidR="00CE0AF5" w:rsidRDefault="00CE0AF5" w:rsidP="00CE0AF5"/>
                  </w:txbxContent>
                </v:textbox>
                <w10:wrap anchorx="page" anchory="page"/>
              </v:shape>
            </w:pict>
          </mc:Fallback>
        </mc:AlternateContent>
      </w:r>
    </w:p>
    <w:p w14:paraId="15553464" w14:textId="77777777" w:rsidR="00277724" w:rsidRDefault="00277724" w:rsidP="00E84AFE"/>
    <w:p w14:paraId="368852D6" w14:textId="08DEF96F" w:rsidR="007201A7" w:rsidRDefault="007201A7" w:rsidP="00E84AFE"/>
    <w:p w14:paraId="04FF1AF7" w14:textId="77777777" w:rsidR="00DA66BE" w:rsidRPr="00DA66BE" w:rsidRDefault="00DA66BE" w:rsidP="00DA66BE"/>
    <w:p w14:paraId="39629214" w14:textId="77777777" w:rsidR="00DA66BE" w:rsidRPr="00DA66BE" w:rsidRDefault="00DA66BE" w:rsidP="00DA66BE"/>
    <w:p w14:paraId="0BE6D81B" w14:textId="77777777" w:rsidR="00DA66BE" w:rsidRPr="00DA66BE" w:rsidRDefault="00DA66BE" w:rsidP="00DA66BE"/>
    <w:p w14:paraId="5A38FD73" w14:textId="77777777" w:rsidR="00DA66BE" w:rsidRPr="00DA66BE" w:rsidRDefault="00DA66BE" w:rsidP="00DA66BE"/>
    <w:p w14:paraId="19E2B79F" w14:textId="77777777" w:rsidR="00DA66BE" w:rsidRPr="00DA66BE" w:rsidRDefault="00DA66BE" w:rsidP="00DA66BE"/>
    <w:p w14:paraId="253339C7" w14:textId="77777777" w:rsidR="00DA66BE" w:rsidRPr="00DA66BE" w:rsidRDefault="00DA66BE" w:rsidP="00DA66BE"/>
    <w:p w14:paraId="5725E38C" w14:textId="77777777" w:rsidR="00DA66BE" w:rsidRPr="00DA66BE" w:rsidRDefault="00DA66BE" w:rsidP="00DA66BE"/>
    <w:p w14:paraId="3FC1125F" w14:textId="02114967" w:rsidR="00DA66BE" w:rsidRPr="00DA66BE" w:rsidRDefault="00DA66BE" w:rsidP="00DA66BE"/>
    <w:p w14:paraId="7DC08943" w14:textId="38263423" w:rsidR="00DA66BE" w:rsidRPr="00DA66BE" w:rsidRDefault="00DA66BE" w:rsidP="00DA66BE"/>
    <w:p w14:paraId="783B42FF" w14:textId="4639EBE9" w:rsidR="00DA66BE" w:rsidRPr="00DA66BE" w:rsidRDefault="00DA66BE" w:rsidP="00DA66BE"/>
    <w:p w14:paraId="79492E3A" w14:textId="11478641" w:rsidR="00DA66BE" w:rsidRPr="00DA66BE" w:rsidRDefault="00DA66BE" w:rsidP="00DA66BE"/>
    <w:p w14:paraId="342EC639" w14:textId="601F82A7" w:rsidR="00DA66BE" w:rsidRPr="00012140" w:rsidRDefault="00012140" w:rsidP="00012140">
      <w:pPr>
        <w:jc w:val="center"/>
        <w:rPr>
          <w:b/>
          <w:bCs/>
          <w:u w:val="single"/>
        </w:rPr>
      </w:pPr>
      <w:r w:rsidRPr="00DA66BE">
        <w:rPr>
          <w:b/>
          <w:bCs/>
          <w:noProof/>
          <w:sz w:val="32"/>
          <w:szCs w:val="22"/>
          <w:u w:val="single"/>
        </w:rPr>
        <w:drawing>
          <wp:anchor distT="0" distB="0" distL="114300" distR="114300" simplePos="0" relativeHeight="251664384" behindDoc="0" locked="0" layoutInCell="1" allowOverlap="1" wp14:anchorId="095AEDBB" wp14:editId="771CE0AA">
            <wp:simplePos x="0" y="0"/>
            <wp:positionH relativeFrom="margin">
              <wp:posOffset>-278130</wp:posOffset>
            </wp:positionH>
            <wp:positionV relativeFrom="margin">
              <wp:posOffset>3519170</wp:posOffset>
            </wp:positionV>
            <wp:extent cx="7280910" cy="5854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E" w:rsidRPr="00DA66BE">
        <w:rPr>
          <w:b/>
          <w:bCs/>
          <w:sz w:val="32"/>
          <w:szCs w:val="22"/>
          <w:u w:val="single"/>
        </w:rPr>
        <w:t>CRONOGRAMA DE ENTREGA</w:t>
      </w:r>
    </w:p>
    <w:sectPr w:rsidR="00DA66BE" w:rsidRPr="00012140" w:rsidSect="0065340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4F79" w14:textId="77777777" w:rsidR="00600581" w:rsidRDefault="00600581">
      <w:pPr>
        <w:spacing w:line="240" w:lineRule="auto"/>
      </w:pPr>
      <w:r>
        <w:separator/>
      </w:r>
    </w:p>
    <w:p w14:paraId="0F599E9D" w14:textId="77777777" w:rsidR="00600581" w:rsidRDefault="00600581"/>
  </w:endnote>
  <w:endnote w:type="continuationSeparator" w:id="0">
    <w:p w14:paraId="74160EA9" w14:textId="77777777" w:rsidR="00600581" w:rsidRDefault="00600581">
      <w:pPr>
        <w:spacing w:line="240" w:lineRule="auto"/>
      </w:pPr>
      <w:r>
        <w:continuationSeparator/>
      </w:r>
    </w:p>
    <w:p w14:paraId="0D3D59DE" w14:textId="77777777" w:rsidR="00600581" w:rsidRDefault="00600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9FE6" w14:textId="77777777" w:rsidR="007201A7" w:rsidRPr="008F576E" w:rsidRDefault="007201A7">
    <w:pPr>
      <w:pStyle w:val="Piedepgina"/>
      <w:rPr>
        <w:lang w:val="es-ES_tradnl"/>
      </w:rPr>
    </w:pPr>
  </w:p>
  <w:p w14:paraId="115F1B11" w14:textId="77777777"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37800" w14:textId="77777777" w:rsidR="00A36725" w:rsidRDefault="00A36725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B80BF5" wp14:editId="796498C0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56885A" w14:textId="77777777" w:rsidR="00A36725" w:rsidRPr="00F849E7" w:rsidRDefault="00A36725" w:rsidP="00A36725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B80BF5" id="Forma libre: Forma 8" o:spid="_x0000_s1029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556885A" w14:textId="77777777" w:rsidR="00A36725" w:rsidRPr="00F849E7" w:rsidRDefault="00A36725" w:rsidP="00A36725">
                    <w:pPr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A969" w14:textId="77777777" w:rsidR="00600581" w:rsidRDefault="00600581">
      <w:pPr>
        <w:spacing w:line="240" w:lineRule="auto"/>
      </w:pPr>
      <w:r>
        <w:separator/>
      </w:r>
    </w:p>
    <w:p w14:paraId="1300064D" w14:textId="77777777" w:rsidR="00600581" w:rsidRDefault="00600581"/>
  </w:footnote>
  <w:footnote w:type="continuationSeparator" w:id="0">
    <w:p w14:paraId="76A91E38" w14:textId="77777777" w:rsidR="00600581" w:rsidRDefault="00600581">
      <w:pPr>
        <w:spacing w:line="240" w:lineRule="auto"/>
      </w:pPr>
      <w:r>
        <w:continuationSeparator/>
      </w:r>
    </w:p>
    <w:p w14:paraId="50F95124" w14:textId="77777777" w:rsidR="00600581" w:rsidRDefault="006005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15D6" w14:textId="77777777" w:rsidR="007201A7" w:rsidRPr="008F576E" w:rsidRDefault="007201A7">
    <w:pPr>
      <w:rPr>
        <w:lang w:val="es-ES_tradnl"/>
      </w:rPr>
    </w:pPr>
  </w:p>
  <w:p w14:paraId="67895A87" w14:textId="77777777"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F172" w14:textId="77777777" w:rsidR="00A36725" w:rsidRDefault="00A36725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FB2300" wp14:editId="2245DAA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45792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FB2300" id="_x0000_s1028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545792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97"/>
    <w:rsid w:val="00012140"/>
    <w:rsid w:val="00064E3E"/>
    <w:rsid w:val="00077551"/>
    <w:rsid w:val="00077D39"/>
    <w:rsid w:val="000A01FB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72CEF"/>
    <w:rsid w:val="00277724"/>
    <w:rsid w:val="002A107B"/>
    <w:rsid w:val="002B06E9"/>
    <w:rsid w:val="002D1C03"/>
    <w:rsid w:val="002E7603"/>
    <w:rsid w:val="002F5404"/>
    <w:rsid w:val="002F5D3D"/>
    <w:rsid w:val="00316D06"/>
    <w:rsid w:val="003D23A0"/>
    <w:rsid w:val="004858C9"/>
    <w:rsid w:val="004870D2"/>
    <w:rsid w:val="004A10E9"/>
    <w:rsid w:val="004B56DD"/>
    <w:rsid w:val="005E394D"/>
    <w:rsid w:val="00600581"/>
    <w:rsid w:val="00653405"/>
    <w:rsid w:val="00662DFA"/>
    <w:rsid w:val="006B4542"/>
    <w:rsid w:val="006F038A"/>
    <w:rsid w:val="007201A7"/>
    <w:rsid w:val="007258E8"/>
    <w:rsid w:val="0079224F"/>
    <w:rsid w:val="007B4FC5"/>
    <w:rsid w:val="007E0DF2"/>
    <w:rsid w:val="007E1D3F"/>
    <w:rsid w:val="00841DCD"/>
    <w:rsid w:val="00865DB9"/>
    <w:rsid w:val="0089202B"/>
    <w:rsid w:val="008B5297"/>
    <w:rsid w:val="008D667B"/>
    <w:rsid w:val="008F576E"/>
    <w:rsid w:val="00907C71"/>
    <w:rsid w:val="009415D1"/>
    <w:rsid w:val="00947F34"/>
    <w:rsid w:val="009D3F3C"/>
    <w:rsid w:val="00A340F2"/>
    <w:rsid w:val="00A36725"/>
    <w:rsid w:val="00A75635"/>
    <w:rsid w:val="00B26895"/>
    <w:rsid w:val="00B30282"/>
    <w:rsid w:val="00B66C63"/>
    <w:rsid w:val="00B727BE"/>
    <w:rsid w:val="00BF1512"/>
    <w:rsid w:val="00BF2597"/>
    <w:rsid w:val="00C252F3"/>
    <w:rsid w:val="00C823A2"/>
    <w:rsid w:val="00CE0AF5"/>
    <w:rsid w:val="00CE3710"/>
    <w:rsid w:val="00CF2287"/>
    <w:rsid w:val="00CF72FF"/>
    <w:rsid w:val="00D009E3"/>
    <w:rsid w:val="00D11569"/>
    <w:rsid w:val="00D33124"/>
    <w:rsid w:val="00D73210"/>
    <w:rsid w:val="00DA66BE"/>
    <w:rsid w:val="00DC085E"/>
    <w:rsid w:val="00E84AFE"/>
    <w:rsid w:val="00EB63A0"/>
    <w:rsid w:val="00EC16CD"/>
    <w:rsid w:val="00F65B05"/>
    <w:rsid w:val="00F81B48"/>
    <w:rsid w:val="00F849E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651CD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Tablaconcuadrcu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cionar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fero\AppData\Local\Microsoft\Office\16.0\DTS\es-ES%7b9F9677BA-C6BF-4749-902A-D3551DA2C7AD%7d\%7b4515B5C3-2CFC-49E4-B544-ADC576A4C114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E5C027FD7E4FD2895E22942B808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FAC42-821C-49C8-9B8C-254FC97D0304}"/>
      </w:docPartPr>
      <w:docPartBody>
        <w:p w:rsidR="00000000" w:rsidRDefault="00196128" w:rsidP="00196128">
          <w:pPr>
            <w:pStyle w:val="3BE5C027FD7E4FD2895E22942B808E8F"/>
          </w:pPr>
          <w:r w:rsidRPr="008F576E">
            <w:rPr>
              <w:rStyle w:val="FechaCar"/>
              <w:lang w:val="es-ES_tradnl" w:bidi="es-ES"/>
            </w:rPr>
            <w:t>FECHA</w:t>
          </w:r>
        </w:p>
      </w:docPartBody>
    </w:docPart>
    <w:docPart>
      <w:docPartPr>
        <w:name w:val="8783E085C8FB46D683772DDAF1E14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5ABB3-5DB8-4A68-9727-2F4A7610F89A}"/>
      </w:docPartPr>
      <w:docPartBody>
        <w:p w:rsidR="00000000" w:rsidRDefault="00196128" w:rsidP="00196128">
          <w:pPr>
            <w:pStyle w:val="8783E085C8FB46D683772DDAF1E14BE0"/>
          </w:pPr>
          <w:r w:rsidRPr="008F576E">
            <w:rPr>
              <w:lang w:val="es-ES_tradnl" w:bidi="es-ES"/>
            </w:rPr>
            <w:t>Trabajo</w:t>
          </w:r>
        </w:p>
      </w:docPartBody>
    </w:docPart>
    <w:docPart>
      <w:docPartPr>
        <w:name w:val="68EFC68284054F09B434ABD87B64B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DE7-D42A-45AA-BA0A-684F9287818B}"/>
      </w:docPartPr>
      <w:docPartBody>
        <w:p w:rsidR="00000000" w:rsidRDefault="00196128" w:rsidP="00196128">
          <w:pPr>
            <w:pStyle w:val="68EFC68284054F09B434ABD87B64B11C"/>
          </w:pPr>
          <w:r w:rsidRPr="008F576E">
            <w:rPr>
              <w:lang w:val="es-ES_tradnl" w:bidi="es-ES"/>
            </w:rPr>
            <w:t>Condiciones de pago</w:t>
          </w:r>
        </w:p>
      </w:docPartBody>
    </w:docPart>
    <w:docPart>
      <w:docPartPr>
        <w:name w:val="03D0B51C5DB24576AE567F3E652AB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D9DB9-0480-4FC4-8B52-5DFBFE462051}"/>
      </w:docPartPr>
      <w:docPartBody>
        <w:p w:rsidR="00000000" w:rsidRDefault="00196128" w:rsidP="00196128">
          <w:pPr>
            <w:pStyle w:val="03D0B51C5DB24576AE567F3E652AB761"/>
          </w:pPr>
          <w:r w:rsidRPr="008F576E">
            <w:rPr>
              <w:lang w:val="es-ES_tradnl" w:bidi="es-ES"/>
            </w:rPr>
            <w:t>Descripción</w:t>
          </w:r>
        </w:p>
      </w:docPartBody>
    </w:docPart>
    <w:docPart>
      <w:docPartPr>
        <w:name w:val="4093745279A0443FAD798FB233775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27E99-B618-4294-90EE-57967715714E}"/>
      </w:docPartPr>
      <w:docPartBody>
        <w:p w:rsidR="00000000" w:rsidRDefault="00196128" w:rsidP="00196128">
          <w:pPr>
            <w:pStyle w:val="4093745279A0443FAD798FB233775AE4"/>
          </w:pPr>
          <w:r w:rsidRPr="008F576E">
            <w:rPr>
              <w:lang w:val="es-ES_tradnl" w:bidi="es-ES"/>
            </w:rPr>
            <w:t>Total de línea</w:t>
          </w:r>
        </w:p>
      </w:docPartBody>
    </w:docPart>
    <w:docPart>
      <w:docPartPr>
        <w:name w:val="5E393DF5A1E447CEAE6F4AB5FA5F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0FCB-E389-474C-8B7B-C9F8202C407E}"/>
      </w:docPartPr>
      <w:docPartBody>
        <w:p w:rsidR="00000000" w:rsidRDefault="00196128" w:rsidP="00196128">
          <w:pPr>
            <w:pStyle w:val="5E393DF5A1E447CEAE6F4AB5FA5F2CC0"/>
          </w:pPr>
          <w:r w:rsidRPr="008F576E">
            <w:rPr>
              <w:lang w:val="es-ES_tradnl" w:bidi="es-ES"/>
            </w:rPr>
            <w:t>Subtotal</w:t>
          </w:r>
        </w:p>
      </w:docPartBody>
    </w:docPart>
    <w:docPart>
      <w:docPartPr>
        <w:name w:val="B8246FD286CA48FF85911B87E11F3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9B32B-7BA7-4DBF-9BB9-41741A5BB988}"/>
      </w:docPartPr>
      <w:docPartBody>
        <w:p w:rsidR="00000000" w:rsidRDefault="00196128" w:rsidP="00196128">
          <w:pPr>
            <w:pStyle w:val="B8246FD286CA48FF85911B87E11F3347"/>
          </w:pPr>
          <w:r w:rsidRPr="008F576E">
            <w:rPr>
              <w:lang w:val="es-ES_tradnl" w:bidi="es-ES"/>
            </w:rPr>
            <w:t>Impuesto sobre las ventas</w:t>
          </w:r>
        </w:p>
      </w:docPartBody>
    </w:docPart>
    <w:docPart>
      <w:docPartPr>
        <w:name w:val="235B259FCDA64B90BE6DD2E7E95B7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265E4-BDD5-488A-997E-51A9FEF49E9E}"/>
      </w:docPartPr>
      <w:docPartBody>
        <w:p w:rsidR="00000000" w:rsidRDefault="00196128" w:rsidP="00196128">
          <w:pPr>
            <w:pStyle w:val="235B259FCDA64B90BE6DD2E7E95B78D7"/>
          </w:pPr>
          <w:r w:rsidRPr="008F576E">
            <w:rPr>
              <w:lang w:val="es-ES_tradnl" w:bidi="es-ES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28"/>
    <w:rsid w:val="00196128"/>
    <w:rsid w:val="00A7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3C81F481AB461BAEEFB398EF845F16">
    <w:name w:val="8A3C81F481AB461BAEEFB398EF845F16"/>
  </w:style>
  <w:style w:type="paragraph" w:styleId="Fecha">
    <w:name w:val="Date"/>
    <w:basedOn w:val="Normal"/>
    <w:next w:val="Normal"/>
    <w:link w:val="FechaCar"/>
    <w:uiPriority w:val="99"/>
    <w:rsid w:val="00196128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sid w:val="00196128"/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paragraph" w:customStyle="1" w:styleId="08F13049C9F34C6388F6E401FD998B9B">
    <w:name w:val="08F13049C9F34C6388F6E401FD998B9B"/>
  </w:style>
  <w:style w:type="paragraph" w:customStyle="1" w:styleId="9A2E325733BD4B3BB2E8810EB80F476A">
    <w:name w:val="9A2E325733BD4B3BB2E8810EB80F476A"/>
  </w:style>
  <w:style w:type="paragraph" w:customStyle="1" w:styleId="D722526C554249EABA4537A845DE5F46">
    <w:name w:val="D722526C554249EABA4537A845DE5F46"/>
  </w:style>
  <w:style w:type="paragraph" w:customStyle="1" w:styleId="03EDF7D1459B46F29EC1439BFD2B90D1">
    <w:name w:val="03EDF7D1459B46F29EC1439BFD2B90D1"/>
  </w:style>
  <w:style w:type="paragraph" w:customStyle="1" w:styleId="D0BE878F11C64975A9F4ED74EC76F5FF">
    <w:name w:val="D0BE878F11C64975A9F4ED74EC76F5FF"/>
  </w:style>
  <w:style w:type="paragraph" w:customStyle="1" w:styleId="CF7C78B78B3B48F58461AF762CF5EB2B">
    <w:name w:val="CF7C78B78B3B48F58461AF762CF5EB2B"/>
  </w:style>
  <w:style w:type="paragraph" w:customStyle="1" w:styleId="CDB26F45690E44DC904F42A2F05385C8">
    <w:name w:val="CDB26F45690E44DC904F42A2F05385C8"/>
  </w:style>
  <w:style w:type="paragraph" w:customStyle="1" w:styleId="D7EC929BA38947A6972E4EDD8485FEFD">
    <w:name w:val="D7EC929BA38947A6972E4EDD8485FEFD"/>
  </w:style>
  <w:style w:type="paragraph" w:customStyle="1" w:styleId="FA4B1F4492234A6A97D47A0BB9187711">
    <w:name w:val="FA4B1F4492234A6A97D47A0BB9187711"/>
  </w:style>
  <w:style w:type="paragraph" w:customStyle="1" w:styleId="417F92092601440EA46B280E3D1E96BC">
    <w:name w:val="417F92092601440EA46B280E3D1E96BC"/>
  </w:style>
  <w:style w:type="paragraph" w:customStyle="1" w:styleId="3E871F57C02D48959E6754A13A1A94C9">
    <w:name w:val="3E871F57C02D48959E6754A13A1A94C9"/>
  </w:style>
  <w:style w:type="paragraph" w:customStyle="1" w:styleId="5A0E3B05153942A2A545B52680AD8BE0">
    <w:name w:val="5A0E3B05153942A2A545B52680AD8BE0"/>
  </w:style>
  <w:style w:type="paragraph" w:customStyle="1" w:styleId="A958F3DB918B42D1890DA3FA811E0AF7">
    <w:name w:val="A958F3DB918B42D1890DA3FA811E0AF7"/>
  </w:style>
  <w:style w:type="paragraph" w:customStyle="1" w:styleId="87D1A0AB391B44409465B292891FC638">
    <w:name w:val="87D1A0AB391B44409465B292891FC638"/>
  </w:style>
  <w:style w:type="paragraph" w:customStyle="1" w:styleId="F89BC8FA000745F0B5D07F4943E45091">
    <w:name w:val="F89BC8FA000745F0B5D07F4943E45091"/>
  </w:style>
  <w:style w:type="paragraph" w:customStyle="1" w:styleId="9AB44300D6C14BFA9F92C2DD9767F33C">
    <w:name w:val="9AB44300D6C14BFA9F92C2DD9767F33C"/>
  </w:style>
  <w:style w:type="paragraph" w:customStyle="1" w:styleId="CC83BC0CC3C64E6B9F598BE3028D9F4A">
    <w:name w:val="CC83BC0CC3C64E6B9F598BE3028D9F4A"/>
  </w:style>
  <w:style w:type="paragraph" w:customStyle="1" w:styleId="6787B3C11F2746ABB1B64F7646221FD4">
    <w:name w:val="6787B3C11F2746ABB1B64F7646221FD4"/>
  </w:style>
  <w:style w:type="paragraph" w:customStyle="1" w:styleId="DEC0F42950B347F7A7DE949CC9A87123">
    <w:name w:val="DEC0F42950B347F7A7DE949CC9A87123"/>
  </w:style>
  <w:style w:type="paragraph" w:customStyle="1" w:styleId="80951A8AEE864A478354722CFDAAFAF2">
    <w:name w:val="80951A8AEE864A478354722CFDAAFAF2"/>
  </w:style>
  <w:style w:type="paragraph" w:customStyle="1" w:styleId="B51D301011D64DF98516194CBF6C7227">
    <w:name w:val="B51D301011D64DF98516194CBF6C7227"/>
  </w:style>
  <w:style w:type="paragraph" w:customStyle="1" w:styleId="3422C0CDB1B44C85AAA2A44ED7F8BB3C">
    <w:name w:val="3422C0CDB1B44C85AAA2A44ED7F8BB3C"/>
  </w:style>
  <w:style w:type="paragraph" w:customStyle="1" w:styleId="DACABB6DC5BB411C981DEE05AD0E9036">
    <w:name w:val="DACABB6DC5BB411C981DEE05AD0E9036"/>
  </w:style>
  <w:style w:type="paragraph" w:customStyle="1" w:styleId="19118C18696342B6A8EE75A0BA8A60C7">
    <w:name w:val="19118C18696342B6A8EE75A0BA8A60C7"/>
  </w:style>
  <w:style w:type="paragraph" w:customStyle="1" w:styleId="6FDD66C8E3B14D1CBD318997AA2388F9">
    <w:name w:val="6FDD66C8E3B14D1CBD318997AA2388F9"/>
  </w:style>
  <w:style w:type="paragraph" w:customStyle="1" w:styleId="DF725D77188C414184535FCB8CA9E62D">
    <w:name w:val="DF725D77188C414184535FCB8CA9E62D"/>
  </w:style>
  <w:style w:type="paragraph" w:customStyle="1" w:styleId="0F20273E5F074A54BB2BDA6DFF34740F">
    <w:name w:val="0F20273E5F074A54BB2BDA6DFF34740F"/>
  </w:style>
  <w:style w:type="paragraph" w:customStyle="1" w:styleId="F3F6449F02FA4E15A83108ABF6AD2E2A">
    <w:name w:val="F3F6449F02FA4E15A83108ABF6AD2E2A"/>
  </w:style>
  <w:style w:type="paragraph" w:customStyle="1" w:styleId="6E0CF235F5F34CFB81E7E6DC0765ED3F">
    <w:name w:val="6E0CF235F5F34CFB81E7E6DC0765ED3F"/>
  </w:style>
  <w:style w:type="paragraph" w:customStyle="1" w:styleId="05E3C8C6E70B4A9EB7B8F666EA85F91A">
    <w:name w:val="05E3C8C6E70B4A9EB7B8F666EA85F91A"/>
  </w:style>
  <w:style w:type="paragraph" w:customStyle="1" w:styleId="E11F2A5F0E144AEC8521EBB9C8E731EC">
    <w:name w:val="E11F2A5F0E144AEC8521EBB9C8E731EC"/>
  </w:style>
  <w:style w:type="paragraph" w:customStyle="1" w:styleId="D39012C28F774F2B95CE3239452C4A35">
    <w:name w:val="D39012C28F774F2B95CE3239452C4A35"/>
  </w:style>
  <w:style w:type="paragraph" w:customStyle="1" w:styleId="6F958EEDB56B43CC9F0A6C5EB41A92E1">
    <w:name w:val="6F958EEDB56B43CC9F0A6C5EB41A92E1"/>
  </w:style>
  <w:style w:type="paragraph" w:customStyle="1" w:styleId="7366807EE3974CB3BAAC76E6D76990DA">
    <w:name w:val="7366807EE3974CB3BAAC76E6D76990DA"/>
  </w:style>
  <w:style w:type="paragraph" w:customStyle="1" w:styleId="30F480DB0FC442329C36E90EF0A0B031">
    <w:name w:val="30F480DB0FC442329C36E90EF0A0B031"/>
  </w:style>
  <w:style w:type="paragraph" w:customStyle="1" w:styleId="B24B5B47C64B4A74954497E49673FDE4">
    <w:name w:val="B24B5B47C64B4A74954497E49673FDE4"/>
  </w:style>
  <w:style w:type="paragraph" w:customStyle="1" w:styleId="5BE52F1CD8C744DF9CA3FF283E7845AB">
    <w:name w:val="5BE52F1CD8C744DF9CA3FF283E7845AB"/>
  </w:style>
  <w:style w:type="paragraph" w:customStyle="1" w:styleId="916B0ECDB98C4761AD8C710D6A9227F0">
    <w:name w:val="916B0ECDB98C4761AD8C710D6A9227F0"/>
  </w:style>
  <w:style w:type="paragraph" w:customStyle="1" w:styleId="F2185EB110F449749A9805F56CF41124">
    <w:name w:val="F2185EB110F449749A9805F56CF41124"/>
  </w:style>
  <w:style w:type="paragraph" w:customStyle="1" w:styleId="E9BC66F18F5A465B9227441FACA3A397">
    <w:name w:val="E9BC66F18F5A465B9227441FACA3A397"/>
  </w:style>
  <w:style w:type="paragraph" w:customStyle="1" w:styleId="C267343337634208BEC3B8EC32D3F7B2">
    <w:name w:val="C267343337634208BEC3B8EC32D3F7B2"/>
  </w:style>
  <w:style w:type="paragraph" w:customStyle="1" w:styleId="CCA031BF427F4830A2969333455B1B5B">
    <w:name w:val="CCA031BF427F4830A2969333455B1B5B"/>
  </w:style>
  <w:style w:type="paragraph" w:customStyle="1" w:styleId="917EF6CFA2AA466299E0C3A749AC5221">
    <w:name w:val="917EF6CFA2AA466299E0C3A749AC5221"/>
  </w:style>
  <w:style w:type="paragraph" w:customStyle="1" w:styleId="764A02A066024227B7D4DEAF89B66012">
    <w:name w:val="764A02A066024227B7D4DEAF89B66012"/>
  </w:style>
  <w:style w:type="paragraph" w:customStyle="1" w:styleId="E0CE039D6904401FABF77CE05DE48DCC">
    <w:name w:val="E0CE039D6904401FABF77CE05DE48DCC"/>
  </w:style>
  <w:style w:type="paragraph" w:customStyle="1" w:styleId="C74A6D5BBF8E400B9C23432933D0BA6A">
    <w:name w:val="C74A6D5BBF8E400B9C23432933D0BA6A"/>
  </w:style>
  <w:style w:type="paragraph" w:customStyle="1" w:styleId="078C94B359BD46868D3938272261D6D0">
    <w:name w:val="078C94B359BD46868D3938272261D6D0"/>
  </w:style>
  <w:style w:type="paragraph" w:customStyle="1" w:styleId="5571C4CCE7D3436DB5419EC7F7B81F91">
    <w:name w:val="5571C4CCE7D3436DB5419EC7F7B81F91"/>
  </w:style>
  <w:style w:type="paragraph" w:customStyle="1" w:styleId="2F6CBE38D0C24583ACE8AA0A31297896">
    <w:name w:val="2F6CBE38D0C24583ACE8AA0A31297896"/>
  </w:style>
  <w:style w:type="paragraph" w:customStyle="1" w:styleId="4115E05DF5EA49958D3909FC60F07BED">
    <w:name w:val="4115E05DF5EA49958D3909FC60F07BED"/>
  </w:style>
  <w:style w:type="paragraph" w:customStyle="1" w:styleId="4315407D5323463190BFA93D7C688CB4">
    <w:name w:val="4315407D5323463190BFA93D7C688CB4"/>
  </w:style>
  <w:style w:type="paragraph" w:customStyle="1" w:styleId="6A8E9B5237FD41029E999AE91B2C07DB">
    <w:name w:val="6A8E9B5237FD41029E999AE91B2C07DB"/>
  </w:style>
  <w:style w:type="paragraph" w:customStyle="1" w:styleId="361A491704844374805F4F289621A126">
    <w:name w:val="361A491704844374805F4F289621A126"/>
    <w:rsid w:val="00196128"/>
  </w:style>
  <w:style w:type="paragraph" w:customStyle="1" w:styleId="C9920ADF403148A08EF6354A455A158A">
    <w:name w:val="C9920ADF403148A08EF6354A455A158A"/>
    <w:rsid w:val="00196128"/>
  </w:style>
  <w:style w:type="paragraph" w:customStyle="1" w:styleId="FB1B2A6CDA054CA09D0C9AB57F6E1E37">
    <w:name w:val="FB1B2A6CDA054CA09D0C9AB57F6E1E37"/>
    <w:rsid w:val="00196128"/>
  </w:style>
  <w:style w:type="paragraph" w:customStyle="1" w:styleId="24298A9751D34887AA19139D55309C0C">
    <w:name w:val="24298A9751D34887AA19139D55309C0C"/>
    <w:rsid w:val="00196128"/>
  </w:style>
  <w:style w:type="paragraph" w:customStyle="1" w:styleId="37BB8C695C4A40AE8BEC582D75F202D0">
    <w:name w:val="37BB8C695C4A40AE8BEC582D75F202D0"/>
    <w:rsid w:val="00196128"/>
  </w:style>
  <w:style w:type="paragraph" w:customStyle="1" w:styleId="A4F72EBE4B0C400A90CF1C5CA9485FF9">
    <w:name w:val="A4F72EBE4B0C400A90CF1C5CA9485FF9"/>
    <w:rsid w:val="00196128"/>
  </w:style>
  <w:style w:type="paragraph" w:customStyle="1" w:styleId="C426DCADC2524FB79C9D9C5CF476B325">
    <w:name w:val="C426DCADC2524FB79C9D9C5CF476B325"/>
    <w:rsid w:val="00196128"/>
  </w:style>
  <w:style w:type="paragraph" w:customStyle="1" w:styleId="7325F1655AE74CFE9917B8F7461F6E9F">
    <w:name w:val="7325F1655AE74CFE9917B8F7461F6E9F"/>
    <w:rsid w:val="00196128"/>
  </w:style>
  <w:style w:type="paragraph" w:customStyle="1" w:styleId="E337FBB0098E45C7A1E1B2364DC6BEF0">
    <w:name w:val="E337FBB0098E45C7A1E1B2364DC6BEF0"/>
    <w:rsid w:val="00196128"/>
  </w:style>
  <w:style w:type="paragraph" w:customStyle="1" w:styleId="794333D1FB9F4304B8DF06DE4CFE4F58">
    <w:name w:val="794333D1FB9F4304B8DF06DE4CFE4F58"/>
    <w:rsid w:val="00196128"/>
  </w:style>
  <w:style w:type="paragraph" w:customStyle="1" w:styleId="28BE256CBCBF480AA0F3E9D7AD0560C3">
    <w:name w:val="28BE256CBCBF480AA0F3E9D7AD0560C3"/>
    <w:rsid w:val="00196128"/>
  </w:style>
  <w:style w:type="paragraph" w:customStyle="1" w:styleId="181C5870E92E4FCFB75F0ED7D35307F1">
    <w:name w:val="181C5870E92E4FCFB75F0ED7D35307F1"/>
    <w:rsid w:val="00196128"/>
  </w:style>
  <w:style w:type="paragraph" w:customStyle="1" w:styleId="DB303BF757C74BE3BD1798FE6995F61A">
    <w:name w:val="DB303BF757C74BE3BD1798FE6995F61A"/>
    <w:rsid w:val="00196128"/>
  </w:style>
  <w:style w:type="paragraph" w:customStyle="1" w:styleId="BDA068315224401A9F8C40E7A4DFE54D">
    <w:name w:val="BDA068315224401A9F8C40E7A4DFE54D"/>
    <w:rsid w:val="00196128"/>
  </w:style>
  <w:style w:type="paragraph" w:customStyle="1" w:styleId="F91C374AE4994F7A809C34E2BDBF5717">
    <w:name w:val="F91C374AE4994F7A809C34E2BDBF5717"/>
    <w:rsid w:val="00196128"/>
  </w:style>
  <w:style w:type="paragraph" w:customStyle="1" w:styleId="FE7B76DEC43942FC9C6C9188E0F39455">
    <w:name w:val="FE7B76DEC43942FC9C6C9188E0F39455"/>
    <w:rsid w:val="00196128"/>
  </w:style>
  <w:style w:type="paragraph" w:customStyle="1" w:styleId="A43EFCEFB86243BA9B7C876547C57A35">
    <w:name w:val="A43EFCEFB86243BA9B7C876547C57A35"/>
    <w:rsid w:val="00196128"/>
  </w:style>
  <w:style w:type="paragraph" w:customStyle="1" w:styleId="EDE1174E66DE4578A6B0F5FA96FBE796">
    <w:name w:val="EDE1174E66DE4578A6B0F5FA96FBE796"/>
    <w:rsid w:val="00196128"/>
  </w:style>
  <w:style w:type="paragraph" w:customStyle="1" w:styleId="3F4796D55E6B487CA3D3602340B0376F">
    <w:name w:val="3F4796D55E6B487CA3D3602340B0376F"/>
    <w:rsid w:val="00196128"/>
  </w:style>
  <w:style w:type="paragraph" w:customStyle="1" w:styleId="D6A3C877F4464322AF648229CC2D1FD8">
    <w:name w:val="D6A3C877F4464322AF648229CC2D1FD8"/>
    <w:rsid w:val="00196128"/>
  </w:style>
  <w:style w:type="paragraph" w:customStyle="1" w:styleId="B7E1E6926C8F4772AF188D45D1E375EA">
    <w:name w:val="B7E1E6926C8F4772AF188D45D1E375EA"/>
    <w:rsid w:val="00196128"/>
  </w:style>
  <w:style w:type="paragraph" w:customStyle="1" w:styleId="CA26D87F76DA47B8A09F2E92A48EF313">
    <w:name w:val="CA26D87F76DA47B8A09F2E92A48EF313"/>
    <w:rsid w:val="00196128"/>
  </w:style>
  <w:style w:type="paragraph" w:customStyle="1" w:styleId="52AC21ECA3804D49927BF84778F755B7">
    <w:name w:val="52AC21ECA3804D49927BF84778F755B7"/>
    <w:rsid w:val="00196128"/>
  </w:style>
  <w:style w:type="paragraph" w:customStyle="1" w:styleId="E9F1FAE7317F467A89041F6E63254C5C">
    <w:name w:val="E9F1FAE7317F467A89041F6E63254C5C"/>
    <w:rsid w:val="00196128"/>
  </w:style>
  <w:style w:type="paragraph" w:customStyle="1" w:styleId="3EB9FD95FA22498DB8937F503DC0D161">
    <w:name w:val="3EB9FD95FA22498DB8937F503DC0D161"/>
    <w:rsid w:val="00196128"/>
  </w:style>
  <w:style w:type="paragraph" w:customStyle="1" w:styleId="97E8FB9CD60A4B3CA022F90919A53F0F">
    <w:name w:val="97E8FB9CD60A4B3CA022F90919A53F0F"/>
    <w:rsid w:val="00196128"/>
  </w:style>
  <w:style w:type="paragraph" w:customStyle="1" w:styleId="22CDB36367584E499DC9A76416FE6C56">
    <w:name w:val="22CDB36367584E499DC9A76416FE6C56"/>
    <w:rsid w:val="00196128"/>
  </w:style>
  <w:style w:type="paragraph" w:customStyle="1" w:styleId="BC3218CCCAE64878ADBAF2A5F8378D96">
    <w:name w:val="BC3218CCCAE64878ADBAF2A5F8378D96"/>
    <w:rsid w:val="00196128"/>
  </w:style>
  <w:style w:type="paragraph" w:customStyle="1" w:styleId="FA555F6CD6324E0E9D06B8062CFBA8AB">
    <w:name w:val="FA555F6CD6324E0E9D06B8062CFBA8AB"/>
    <w:rsid w:val="00196128"/>
  </w:style>
  <w:style w:type="paragraph" w:customStyle="1" w:styleId="6090DB955AE34441B1F8126F8BB0DC86">
    <w:name w:val="6090DB955AE34441B1F8126F8BB0DC86"/>
    <w:rsid w:val="00196128"/>
  </w:style>
  <w:style w:type="paragraph" w:customStyle="1" w:styleId="D687F1CD89A54A60A24BEAE0A614E671">
    <w:name w:val="D687F1CD89A54A60A24BEAE0A614E671"/>
    <w:rsid w:val="00196128"/>
  </w:style>
  <w:style w:type="paragraph" w:customStyle="1" w:styleId="2F1CD8158E0144959F5420C15D8BECB0">
    <w:name w:val="2F1CD8158E0144959F5420C15D8BECB0"/>
    <w:rsid w:val="00196128"/>
  </w:style>
  <w:style w:type="paragraph" w:customStyle="1" w:styleId="FF7D684E20E248C0BDA5D5914C987DA6">
    <w:name w:val="FF7D684E20E248C0BDA5D5914C987DA6"/>
    <w:rsid w:val="00196128"/>
  </w:style>
  <w:style w:type="paragraph" w:customStyle="1" w:styleId="AB3D226F17B74093910FCAEAEF3563F8">
    <w:name w:val="AB3D226F17B74093910FCAEAEF3563F8"/>
    <w:rsid w:val="00196128"/>
  </w:style>
  <w:style w:type="paragraph" w:customStyle="1" w:styleId="3BE5C027FD7E4FD2895E22942B808E8F">
    <w:name w:val="3BE5C027FD7E4FD2895E22942B808E8F"/>
    <w:rsid w:val="00196128"/>
  </w:style>
  <w:style w:type="paragraph" w:customStyle="1" w:styleId="8783E085C8FB46D683772DDAF1E14BE0">
    <w:name w:val="8783E085C8FB46D683772DDAF1E14BE0"/>
    <w:rsid w:val="00196128"/>
  </w:style>
  <w:style w:type="paragraph" w:customStyle="1" w:styleId="68EFC68284054F09B434ABD87B64B11C">
    <w:name w:val="68EFC68284054F09B434ABD87B64B11C"/>
    <w:rsid w:val="00196128"/>
  </w:style>
  <w:style w:type="paragraph" w:customStyle="1" w:styleId="03D0B51C5DB24576AE567F3E652AB761">
    <w:name w:val="03D0B51C5DB24576AE567F3E652AB761"/>
    <w:rsid w:val="00196128"/>
  </w:style>
  <w:style w:type="paragraph" w:customStyle="1" w:styleId="4093745279A0443FAD798FB233775AE4">
    <w:name w:val="4093745279A0443FAD798FB233775AE4"/>
    <w:rsid w:val="00196128"/>
  </w:style>
  <w:style w:type="paragraph" w:customStyle="1" w:styleId="5E393DF5A1E447CEAE6F4AB5FA5F2CC0">
    <w:name w:val="5E393DF5A1E447CEAE6F4AB5FA5F2CC0"/>
    <w:rsid w:val="00196128"/>
  </w:style>
  <w:style w:type="paragraph" w:customStyle="1" w:styleId="B8246FD286CA48FF85911B87E11F3347">
    <w:name w:val="B8246FD286CA48FF85911B87E11F3347"/>
    <w:rsid w:val="00196128"/>
  </w:style>
  <w:style w:type="paragraph" w:customStyle="1" w:styleId="235B259FCDA64B90BE6DD2E7E95B78D7">
    <w:name w:val="235B259FCDA64B90BE6DD2E7E95B78D7"/>
    <w:rsid w:val="00196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E1A7698-B61E-4131-9986-E57D6EE2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{4515B5C3-2CFC-49E4-B544-ADC576A4C114}tf16402400_win32</Template>
  <TotalTime>0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2022-02-08T16:10:00Z</dcterms:created>
  <dcterms:modified xsi:type="dcterms:W3CDTF">2022-02-08T17:06:00Z</dcterms:modified>
</cp:coreProperties>
</file>